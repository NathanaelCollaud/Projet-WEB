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51EEB0" w14:textId="77777777" w:rsidR="00C6554A" w:rsidRPr="008B5277" w:rsidRDefault="002554CD" w:rsidP="00C6554A">
      <w:pPr>
        <w:pStyle w:val="Photo"/>
      </w:pPr>
      <w:r w:rsidRPr="008B5277">
        <w:rPr>
          <w:noProof/>
          <w:lang w:val="fr-CH" w:eastAsia="fr-CH"/>
        </w:rPr>
        <w:drawing>
          <wp:inline distT="0" distB="0" distL="0" distR="0" wp14:anchorId="34BA2E5A" wp14:editId="6590EF9C">
            <wp:extent cx="3657600" cy="5231370"/>
            <wp:effectExtent l="0" t="0" r="0" b="7620"/>
            <wp:docPr id="22" name="Image 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 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5231370"/>
                    </a:xfrm>
                    <a:prstGeom prst="rect">
                      <a:avLst/>
                    </a:prstGeom>
                    <a:noFill/>
                    <a:ln w="254000" cap="rnd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433EAFA0" w14:textId="77777777" w:rsidR="00C6554A" w:rsidRDefault="00D8518F" w:rsidP="00C6554A">
      <w:pPr>
        <w:pStyle w:val="Titre"/>
      </w:pPr>
      <w:proofErr w:type="spellStart"/>
      <w:r>
        <w:t>PintEdit</w:t>
      </w:r>
      <w:proofErr w:type="spellEnd"/>
    </w:p>
    <w:p w14:paraId="56E47739" w14:textId="77777777" w:rsidR="00C6554A" w:rsidRPr="00D5413C" w:rsidRDefault="00D8518F" w:rsidP="00D8518F">
      <w:pPr>
        <w:pStyle w:val="Sous-titre"/>
      </w:pPr>
      <w:r>
        <w:t>Site de publication d`album photo</w:t>
      </w:r>
    </w:p>
    <w:p w14:paraId="15BEA757" w14:textId="2C9DCFA2" w:rsidR="00C6554A" w:rsidRDefault="00D8518F" w:rsidP="00C6554A">
      <w:pPr>
        <w:pStyle w:val="Coordonnes"/>
      </w:pPr>
      <w:r>
        <w:t xml:space="preserve">Jean </w:t>
      </w:r>
      <w:proofErr w:type="spellStart"/>
      <w:r>
        <w:t>Bösch</w:t>
      </w:r>
      <w:proofErr w:type="spellEnd"/>
      <w:r>
        <w:t>/Nathana</w:t>
      </w:r>
      <w:r w:rsidR="000E52E3">
        <w:t>ë</w:t>
      </w:r>
      <w:r>
        <w:t xml:space="preserve">l </w:t>
      </w:r>
      <w:proofErr w:type="spellStart"/>
      <w:r>
        <w:t>Collaud</w:t>
      </w:r>
      <w:proofErr w:type="spellEnd"/>
      <w:r w:rsidR="00C6554A">
        <w:rPr>
          <w:lang w:bidi="fr-FR"/>
        </w:rPr>
        <w:t xml:space="preserve"> | </w:t>
      </w:r>
      <w:r>
        <w:t>Projet Web</w:t>
      </w:r>
      <w:r>
        <w:rPr>
          <w:lang w:bidi="fr-FR"/>
        </w:rPr>
        <w:t xml:space="preserve"> | 31.03.2021</w:t>
      </w:r>
      <w:r w:rsidR="00C6554A">
        <w:rPr>
          <w:lang w:bidi="fr-FR"/>
        </w:rPr>
        <w:br w:type="page"/>
      </w:r>
    </w:p>
    <w:p w14:paraId="4E268215" w14:textId="77777777" w:rsidR="00C6554A" w:rsidRDefault="00D8518F" w:rsidP="00C6554A">
      <w:pPr>
        <w:pStyle w:val="Titre1"/>
        <w:rPr>
          <w:sz w:val="36"/>
          <w:u w:val="single"/>
        </w:rPr>
      </w:pPr>
      <w:r w:rsidRPr="00D8518F">
        <w:rPr>
          <w:sz w:val="36"/>
          <w:u w:val="single"/>
        </w:rPr>
        <w:lastRenderedPageBreak/>
        <w:t>Projet initial</w:t>
      </w:r>
      <w:r>
        <w:rPr>
          <w:sz w:val="36"/>
          <w:u w:val="single"/>
        </w:rPr>
        <w:t xml:space="preserve"> et modification</w:t>
      </w:r>
    </w:p>
    <w:p w14:paraId="3659326D" w14:textId="57222CE1" w:rsidR="001B7D3B" w:rsidRDefault="00D8518F" w:rsidP="00D8518F">
      <w:pPr>
        <w:rPr>
          <w:sz w:val="24"/>
        </w:rPr>
      </w:pPr>
      <w:r w:rsidRPr="00D8518F">
        <w:rPr>
          <w:sz w:val="24"/>
        </w:rPr>
        <w:t>Le</w:t>
      </w:r>
      <w:r>
        <w:rPr>
          <w:sz w:val="24"/>
        </w:rPr>
        <w:t xml:space="preserve"> projet initial comportait un système de compte (login, </w:t>
      </w:r>
      <w:proofErr w:type="spellStart"/>
      <w:r>
        <w:rPr>
          <w:sz w:val="24"/>
        </w:rPr>
        <w:t>register</w:t>
      </w:r>
      <w:proofErr w:type="spellEnd"/>
      <w:r>
        <w:rPr>
          <w:sz w:val="24"/>
        </w:rPr>
        <w:t>) qui permettai</w:t>
      </w:r>
      <w:r w:rsidR="00172E53">
        <w:rPr>
          <w:sz w:val="24"/>
        </w:rPr>
        <w:t>t</w:t>
      </w:r>
      <w:r>
        <w:rPr>
          <w:sz w:val="24"/>
        </w:rPr>
        <w:t xml:space="preserve"> de modifier ou d’ajouter des albums de l’utilisateur. </w:t>
      </w:r>
    </w:p>
    <w:p w14:paraId="16F04E6D" w14:textId="1E2D76F0" w:rsidR="001B7D3B" w:rsidRPr="00D8518F" w:rsidRDefault="001B7D3B" w:rsidP="00D8518F">
      <w:pPr>
        <w:rPr>
          <w:sz w:val="24"/>
        </w:rPr>
      </w:pPr>
      <w:r>
        <w:rPr>
          <w:sz w:val="24"/>
        </w:rPr>
        <w:t xml:space="preserve">Mais au vu des retards nous avons décidé de </w:t>
      </w:r>
      <w:r w:rsidR="00172E53">
        <w:rPr>
          <w:sz w:val="24"/>
        </w:rPr>
        <w:t>nous</w:t>
      </w:r>
      <w:r>
        <w:rPr>
          <w:sz w:val="24"/>
        </w:rPr>
        <w:t xml:space="preserve"> concent</w:t>
      </w:r>
      <w:r w:rsidR="00172E53">
        <w:rPr>
          <w:sz w:val="24"/>
        </w:rPr>
        <w:t>rer</w:t>
      </w:r>
      <w:r>
        <w:rPr>
          <w:sz w:val="24"/>
        </w:rPr>
        <w:t xml:space="preserve"> sur un site de vitrine avec une page qui affiche des annonces et qui redirige vers une page « Observation » pour voir l’entièreté de l’album.</w:t>
      </w:r>
    </w:p>
    <w:p w14:paraId="1BFD625F" w14:textId="77777777" w:rsidR="001B7D3B" w:rsidRDefault="001B7D3B" w:rsidP="00C6554A">
      <w:pPr>
        <w:pStyle w:val="Titre2"/>
      </w:pPr>
    </w:p>
    <w:p w14:paraId="62B3A7E2" w14:textId="5784FF0A" w:rsidR="001B7D3B" w:rsidRPr="001B7D3B" w:rsidRDefault="001B7D3B" w:rsidP="001B7D3B">
      <w:pPr>
        <w:pStyle w:val="Titre1"/>
        <w:rPr>
          <w:sz w:val="36"/>
          <w:u w:val="single"/>
        </w:rPr>
      </w:pPr>
      <w:r>
        <w:rPr>
          <w:sz w:val="36"/>
          <w:u w:val="single"/>
        </w:rPr>
        <w:t>Maquette</w:t>
      </w:r>
      <w:r w:rsidR="00172E53">
        <w:rPr>
          <w:sz w:val="36"/>
          <w:u w:val="single"/>
        </w:rPr>
        <w:t>s</w:t>
      </w:r>
      <w:r>
        <w:rPr>
          <w:sz w:val="36"/>
          <w:u w:val="single"/>
        </w:rPr>
        <w:t xml:space="preserve"> des pages </w:t>
      </w:r>
    </w:p>
    <w:p w14:paraId="213C6CFC" w14:textId="47FB79DA" w:rsidR="001B7D3B" w:rsidRDefault="001B7D3B" w:rsidP="001B7D3B">
      <w:pPr>
        <w:rPr>
          <w:sz w:val="28"/>
        </w:rPr>
      </w:pPr>
      <w:r>
        <w:rPr>
          <w:sz w:val="28"/>
        </w:rPr>
        <w:t>Voici la maquette de la</w:t>
      </w:r>
      <w:r w:rsidRPr="00A42A95">
        <w:rPr>
          <w:i/>
          <w:sz w:val="28"/>
        </w:rPr>
        <w:t xml:space="preserve"> </w:t>
      </w:r>
      <w:r w:rsidRPr="00A42A95">
        <w:rPr>
          <w:i/>
          <w:sz w:val="28"/>
          <w:u w:val="single"/>
        </w:rPr>
        <w:t xml:space="preserve">page </w:t>
      </w:r>
      <w:r w:rsidR="00172E53">
        <w:rPr>
          <w:i/>
          <w:sz w:val="28"/>
          <w:u w:val="single"/>
        </w:rPr>
        <w:t>« A</w:t>
      </w:r>
      <w:r w:rsidRPr="00A42A95">
        <w:rPr>
          <w:i/>
          <w:sz w:val="28"/>
          <w:u w:val="single"/>
        </w:rPr>
        <w:t>ccueil</w:t>
      </w:r>
      <w:r w:rsidR="00172E53">
        <w:rPr>
          <w:i/>
          <w:sz w:val="28"/>
          <w:u w:val="single"/>
        </w:rPr>
        <w:t> »</w:t>
      </w:r>
      <w:r w:rsidRPr="00A42A95">
        <w:rPr>
          <w:i/>
          <w:sz w:val="28"/>
        </w:rPr>
        <w:t> </w:t>
      </w:r>
      <w:r>
        <w:rPr>
          <w:sz w:val="28"/>
        </w:rPr>
        <w:t>:</w:t>
      </w:r>
    </w:p>
    <w:p w14:paraId="262DB7E5" w14:textId="699FD5ED" w:rsidR="001B7D3B" w:rsidRPr="001B7D3B" w:rsidRDefault="001B7D3B" w:rsidP="001B7D3B">
      <w:pPr>
        <w:pStyle w:val="Paragraphedeliste"/>
        <w:numPr>
          <w:ilvl w:val="0"/>
          <w:numId w:val="16"/>
        </w:numPr>
        <w:rPr>
          <w:sz w:val="28"/>
        </w:rPr>
      </w:pPr>
      <w:r>
        <w:rPr>
          <w:sz w:val="28"/>
        </w:rPr>
        <w:t>Les image</w:t>
      </w:r>
      <w:r w:rsidR="00172E53">
        <w:rPr>
          <w:sz w:val="28"/>
        </w:rPr>
        <w:t>s</w:t>
      </w:r>
      <w:r>
        <w:rPr>
          <w:sz w:val="28"/>
        </w:rPr>
        <w:t xml:space="preserve"> redirige</w:t>
      </w:r>
      <w:r w:rsidR="00172E53">
        <w:rPr>
          <w:sz w:val="28"/>
        </w:rPr>
        <w:t>nt</w:t>
      </w:r>
      <w:r>
        <w:rPr>
          <w:sz w:val="28"/>
        </w:rPr>
        <w:t xml:space="preserve"> vers les albums d’où </w:t>
      </w:r>
      <w:r w:rsidR="00A42A95">
        <w:rPr>
          <w:sz w:val="28"/>
        </w:rPr>
        <w:t>elles proviennent.</w:t>
      </w:r>
    </w:p>
    <w:p w14:paraId="42F49672" w14:textId="77777777" w:rsidR="00A42A95" w:rsidRDefault="001B7D3B" w:rsidP="001B7D3B">
      <w:r>
        <w:rPr>
          <w:noProof/>
          <w:lang w:val="fr-CH" w:eastAsia="fr-CH"/>
        </w:rPr>
        <w:drawing>
          <wp:inline distT="0" distB="0" distL="0" distR="0" wp14:anchorId="0445275D" wp14:editId="6C03DFA4">
            <wp:extent cx="5274310" cy="3726815"/>
            <wp:effectExtent l="0" t="0" r="2540" b="698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ge accueil PC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C6D7A" w14:textId="77777777" w:rsidR="00A42A95" w:rsidRDefault="00A42A95" w:rsidP="00A42A95">
      <w:pPr>
        <w:rPr>
          <w:sz w:val="28"/>
        </w:rPr>
      </w:pPr>
    </w:p>
    <w:p w14:paraId="7540C7E5" w14:textId="77777777" w:rsidR="00A42A95" w:rsidRDefault="00A42A95" w:rsidP="00A42A95">
      <w:pPr>
        <w:rPr>
          <w:sz w:val="28"/>
        </w:rPr>
      </w:pPr>
    </w:p>
    <w:p w14:paraId="51418F95" w14:textId="77777777" w:rsidR="00A42A95" w:rsidRDefault="00A42A95" w:rsidP="00A42A95">
      <w:pPr>
        <w:rPr>
          <w:sz w:val="28"/>
        </w:rPr>
      </w:pPr>
    </w:p>
    <w:p w14:paraId="5B2E167A" w14:textId="77777777" w:rsidR="00A42A95" w:rsidRDefault="00A42A95" w:rsidP="00A42A95">
      <w:pPr>
        <w:rPr>
          <w:sz w:val="28"/>
        </w:rPr>
      </w:pPr>
    </w:p>
    <w:p w14:paraId="12212DE0" w14:textId="477E842E" w:rsidR="00A42A95" w:rsidRDefault="00A42A95" w:rsidP="00A42A95">
      <w:pPr>
        <w:rPr>
          <w:sz w:val="28"/>
        </w:rPr>
      </w:pPr>
      <w:r>
        <w:rPr>
          <w:sz w:val="28"/>
        </w:rPr>
        <w:lastRenderedPageBreak/>
        <w:t>Voici la maquette de la</w:t>
      </w:r>
      <w:r w:rsidRPr="00A42A95">
        <w:rPr>
          <w:i/>
          <w:sz w:val="28"/>
        </w:rPr>
        <w:t xml:space="preserve"> </w:t>
      </w:r>
      <w:r w:rsidRPr="00A42A95">
        <w:rPr>
          <w:i/>
          <w:sz w:val="28"/>
          <w:u w:val="single"/>
        </w:rPr>
        <w:t xml:space="preserve">page </w:t>
      </w:r>
      <w:r w:rsidR="00172E53">
        <w:rPr>
          <w:i/>
          <w:sz w:val="28"/>
          <w:u w:val="single"/>
        </w:rPr>
        <w:t>« Observations »</w:t>
      </w:r>
      <w:r w:rsidRPr="00A42A95">
        <w:rPr>
          <w:i/>
          <w:sz w:val="28"/>
        </w:rPr>
        <w:t> </w:t>
      </w:r>
      <w:r>
        <w:rPr>
          <w:sz w:val="28"/>
        </w:rPr>
        <w:t>:</w:t>
      </w:r>
    </w:p>
    <w:p w14:paraId="1DE99EE7" w14:textId="06D94620" w:rsidR="00A42A95" w:rsidRPr="00A42A95" w:rsidRDefault="00A42A95" w:rsidP="00A42A95">
      <w:pPr>
        <w:pStyle w:val="Paragraphedeliste"/>
        <w:numPr>
          <w:ilvl w:val="0"/>
          <w:numId w:val="16"/>
        </w:numPr>
        <w:rPr>
          <w:sz w:val="28"/>
        </w:rPr>
      </w:pPr>
      <w:r>
        <w:rPr>
          <w:sz w:val="28"/>
        </w:rPr>
        <w:t>Les flèche</w:t>
      </w:r>
      <w:r w:rsidR="00172E53">
        <w:rPr>
          <w:sz w:val="28"/>
        </w:rPr>
        <w:t>s</w:t>
      </w:r>
      <w:r>
        <w:rPr>
          <w:sz w:val="28"/>
        </w:rPr>
        <w:t xml:space="preserve"> sur le côté de l’image font défiler toute</w:t>
      </w:r>
      <w:r w:rsidR="00172E53">
        <w:rPr>
          <w:sz w:val="28"/>
        </w:rPr>
        <w:t>s</w:t>
      </w:r>
      <w:r>
        <w:rPr>
          <w:sz w:val="28"/>
        </w:rPr>
        <w:t xml:space="preserve"> les autres images de l’album.</w:t>
      </w:r>
    </w:p>
    <w:p w14:paraId="2681C40F" w14:textId="77777777" w:rsidR="002C74C0" w:rsidRDefault="00B07CEE" w:rsidP="00A42A95">
      <w:pPr>
        <w:tabs>
          <w:tab w:val="left" w:pos="5175"/>
        </w:tabs>
      </w:pPr>
    </w:p>
    <w:p w14:paraId="5B4B3981" w14:textId="77777777" w:rsidR="00A42A95" w:rsidRDefault="00A42A95" w:rsidP="00A42A95">
      <w:pPr>
        <w:tabs>
          <w:tab w:val="left" w:pos="5175"/>
        </w:tabs>
      </w:pPr>
      <w:r>
        <w:rPr>
          <w:noProof/>
          <w:lang w:val="fr-CH" w:eastAsia="fr-CH"/>
        </w:rPr>
        <w:drawing>
          <wp:inline distT="0" distB="0" distL="0" distR="0" wp14:anchorId="6BA79401" wp14:editId="16E5ED44">
            <wp:extent cx="5274310" cy="3726815"/>
            <wp:effectExtent l="0" t="0" r="2540" b="698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ge Observation PC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A03B2" w14:textId="364BB82A" w:rsidR="00F302C7" w:rsidRDefault="00F302C7">
      <w:r>
        <w:br w:type="page"/>
      </w:r>
    </w:p>
    <w:p w14:paraId="11E4FDDA" w14:textId="77777777" w:rsidR="00A42A95" w:rsidRDefault="00A42A95" w:rsidP="00A42A95"/>
    <w:p w14:paraId="7F9CAAD6" w14:textId="77777777" w:rsidR="00A42A95" w:rsidRDefault="00A42A95" w:rsidP="00A42A95">
      <w:pPr>
        <w:pStyle w:val="Titre1"/>
        <w:rPr>
          <w:sz w:val="36"/>
          <w:u w:val="single"/>
        </w:rPr>
      </w:pPr>
      <w:r>
        <w:tab/>
      </w:r>
      <w:r>
        <w:rPr>
          <w:sz w:val="36"/>
          <w:u w:val="single"/>
        </w:rPr>
        <w:t>Bases de données</w:t>
      </w:r>
    </w:p>
    <w:p w14:paraId="3852D897" w14:textId="44A92DD3" w:rsidR="00A42A95" w:rsidRDefault="00172E53" w:rsidP="00A42A95">
      <w:r>
        <w:t xml:space="preserve">Nous utiliserons trois </w:t>
      </w:r>
      <w:proofErr w:type="gramStart"/>
      <w:r>
        <w:t>fichiers .</w:t>
      </w:r>
      <w:proofErr w:type="spellStart"/>
      <w:r>
        <w:t>json</w:t>
      </w:r>
      <w:proofErr w:type="spellEnd"/>
      <w:proofErr w:type="gramEnd"/>
      <w:r>
        <w:t xml:space="preserve"> pour stocker les données.</w:t>
      </w:r>
    </w:p>
    <w:p w14:paraId="5D4BF4A4" w14:textId="6A49E877" w:rsidR="00A42A95" w:rsidRDefault="00A42A95" w:rsidP="00A42A95">
      <w:pPr>
        <w:rPr>
          <w:sz w:val="28"/>
        </w:rPr>
      </w:pPr>
      <w:r>
        <w:tab/>
      </w:r>
      <w:r>
        <w:rPr>
          <w:sz w:val="28"/>
        </w:rPr>
        <w:t xml:space="preserve">Base de </w:t>
      </w:r>
      <w:proofErr w:type="gramStart"/>
      <w:r>
        <w:rPr>
          <w:sz w:val="28"/>
        </w:rPr>
        <w:t>donnée</w:t>
      </w:r>
      <w:proofErr w:type="gramEnd"/>
      <w:r>
        <w:rPr>
          <w:sz w:val="28"/>
        </w:rPr>
        <w:t xml:space="preserve"> « </w:t>
      </w:r>
      <w:proofErr w:type="spellStart"/>
      <w:r>
        <w:rPr>
          <w:sz w:val="28"/>
        </w:rPr>
        <w:t>BaseData</w:t>
      </w:r>
      <w:r w:rsidR="00387FAB">
        <w:rPr>
          <w:sz w:val="28"/>
        </w:rPr>
        <w:t>.json</w:t>
      </w:r>
      <w:proofErr w:type="spellEnd"/>
      <w:r>
        <w:rPr>
          <w:sz w:val="28"/>
        </w:rPr>
        <w:t> »</w:t>
      </w:r>
    </w:p>
    <w:p w14:paraId="7677FCB1" w14:textId="64CC24B2" w:rsidR="00172E53" w:rsidRPr="00387FAB" w:rsidRDefault="00172E53" w:rsidP="00A42A95">
      <w:r w:rsidRPr="00387FAB">
        <w:t>Ce premier fichier</w:t>
      </w:r>
      <w:r w:rsidR="00387FAB">
        <w:t xml:space="preserve"> contient les données initiales. Ces données concernent les deux filtres de la page d’accueil (Animal et Région)</w:t>
      </w:r>
    </w:p>
    <w:p w14:paraId="45F524F9" w14:textId="07130CF4" w:rsidR="00A42A95" w:rsidRDefault="00387FAB" w:rsidP="00A42A95">
      <w:pPr>
        <w:rPr>
          <w:sz w:val="28"/>
        </w:rPr>
      </w:pPr>
      <w:r>
        <w:rPr>
          <w:sz w:val="28"/>
        </w:rPr>
        <w:tab/>
        <w:t xml:space="preserve">Base de </w:t>
      </w:r>
      <w:proofErr w:type="gramStart"/>
      <w:r>
        <w:rPr>
          <w:sz w:val="28"/>
        </w:rPr>
        <w:t>donnée</w:t>
      </w:r>
      <w:proofErr w:type="gramEnd"/>
      <w:r>
        <w:rPr>
          <w:sz w:val="28"/>
        </w:rPr>
        <w:t xml:space="preserve"> « </w:t>
      </w:r>
      <w:proofErr w:type="spellStart"/>
      <w:r>
        <w:rPr>
          <w:sz w:val="28"/>
        </w:rPr>
        <w:t>Users.json</w:t>
      </w:r>
      <w:proofErr w:type="spellEnd"/>
      <w:r>
        <w:rPr>
          <w:sz w:val="28"/>
        </w:rPr>
        <w:t> »</w:t>
      </w:r>
    </w:p>
    <w:p w14:paraId="00E48E96" w14:textId="2C91A959" w:rsidR="00F302C7" w:rsidRDefault="00F302C7" w:rsidP="00A42A95">
      <w:r>
        <w:t>Dans ce deuxième fichier, nous stockons les données des utilisateurs. Chaque utilisateur est déterminé par :</w:t>
      </w:r>
    </w:p>
    <w:p w14:paraId="4353F17B" w14:textId="6A9DADAA" w:rsidR="00F302C7" w:rsidRDefault="00F302C7" w:rsidP="00F302C7">
      <w:pPr>
        <w:pStyle w:val="Paragraphedeliste"/>
        <w:numPr>
          <w:ilvl w:val="0"/>
          <w:numId w:val="17"/>
        </w:numPr>
      </w:pPr>
      <w:r>
        <w:t>Un ID</w:t>
      </w:r>
    </w:p>
    <w:p w14:paraId="0663CC28" w14:textId="09A77346" w:rsidR="00F302C7" w:rsidRDefault="00F302C7" w:rsidP="00F302C7">
      <w:pPr>
        <w:pStyle w:val="Paragraphedeliste"/>
        <w:numPr>
          <w:ilvl w:val="0"/>
          <w:numId w:val="17"/>
        </w:numPr>
      </w:pPr>
      <w:r>
        <w:t>Un Mail</w:t>
      </w:r>
    </w:p>
    <w:p w14:paraId="3D9BBE0C" w14:textId="77FE00AB" w:rsidR="00F302C7" w:rsidRDefault="00F302C7" w:rsidP="00F302C7">
      <w:pPr>
        <w:pStyle w:val="Paragraphedeliste"/>
        <w:numPr>
          <w:ilvl w:val="0"/>
          <w:numId w:val="17"/>
        </w:numPr>
      </w:pPr>
      <w:r>
        <w:t xml:space="preserve">Un </w:t>
      </w:r>
      <w:proofErr w:type="spellStart"/>
      <w:r>
        <w:t>Password</w:t>
      </w:r>
      <w:proofErr w:type="spellEnd"/>
    </w:p>
    <w:p w14:paraId="1AD6AFF3" w14:textId="666CA1D2" w:rsidR="00F302C7" w:rsidRDefault="00F302C7" w:rsidP="00F302C7">
      <w:pPr>
        <w:pStyle w:val="Paragraphedeliste"/>
        <w:numPr>
          <w:ilvl w:val="0"/>
          <w:numId w:val="17"/>
        </w:numPr>
      </w:pPr>
      <w:r>
        <w:t>Un Pseudo</w:t>
      </w:r>
    </w:p>
    <w:p w14:paraId="7F937AA6" w14:textId="4DEBDABA" w:rsidR="00F302C7" w:rsidRPr="00F302C7" w:rsidRDefault="00F302C7" w:rsidP="00F302C7">
      <w:pPr>
        <w:pStyle w:val="Paragraphedeliste"/>
        <w:numPr>
          <w:ilvl w:val="0"/>
          <w:numId w:val="17"/>
        </w:numPr>
      </w:pPr>
      <w:r>
        <w:t>Une Date de création du profil</w:t>
      </w:r>
    </w:p>
    <w:p w14:paraId="28031DA4" w14:textId="7765EB02" w:rsidR="00F302C7" w:rsidRPr="00F302C7" w:rsidRDefault="00F302C7" w:rsidP="00F302C7">
      <w:pPr>
        <w:rPr>
          <w:sz w:val="28"/>
        </w:rPr>
      </w:pPr>
      <w:r w:rsidRPr="00F302C7">
        <w:rPr>
          <w:sz w:val="28"/>
        </w:rPr>
        <w:tab/>
        <w:t xml:space="preserve">Base de </w:t>
      </w:r>
      <w:proofErr w:type="gramStart"/>
      <w:r w:rsidRPr="00F302C7">
        <w:rPr>
          <w:sz w:val="28"/>
        </w:rPr>
        <w:t>donnée</w:t>
      </w:r>
      <w:proofErr w:type="gramEnd"/>
      <w:r w:rsidRPr="00F302C7">
        <w:rPr>
          <w:sz w:val="28"/>
        </w:rPr>
        <w:t xml:space="preserve"> « </w:t>
      </w:r>
      <w:proofErr w:type="spellStart"/>
      <w:r>
        <w:rPr>
          <w:sz w:val="28"/>
        </w:rPr>
        <w:t>Album</w:t>
      </w:r>
      <w:r w:rsidRPr="00F302C7">
        <w:rPr>
          <w:sz w:val="28"/>
        </w:rPr>
        <w:t>.json</w:t>
      </w:r>
      <w:proofErr w:type="spellEnd"/>
      <w:r w:rsidRPr="00F302C7">
        <w:rPr>
          <w:sz w:val="28"/>
        </w:rPr>
        <w:t> »</w:t>
      </w:r>
    </w:p>
    <w:p w14:paraId="7DDA7928" w14:textId="7A968DF0" w:rsidR="00387FAB" w:rsidRDefault="00F302C7" w:rsidP="00A42A95">
      <w:r>
        <w:t>Cette dernière base de données contient les albums. Chaque album possède :</w:t>
      </w:r>
    </w:p>
    <w:p w14:paraId="0A95F589" w14:textId="6C32E351" w:rsidR="00F302C7" w:rsidRDefault="00F302C7" w:rsidP="00F302C7">
      <w:pPr>
        <w:pStyle w:val="Paragraphedeliste"/>
        <w:numPr>
          <w:ilvl w:val="0"/>
          <w:numId w:val="18"/>
        </w:numPr>
      </w:pPr>
      <w:r>
        <w:t>Un ID</w:t>
      </w:r>
    </w:p>
    <w:p w14:paraId="35F94FE1" w14:textId="35B4E299" w:rsidR="00F302C7" w:rsidRDefault="00F302C7" w:rsidP="00F302C7">
      <w:pPr>
        <w:pStyle w:val="Paragraphedeliste"/>
        <w:numPr>
          <w:ilvl w:val="0"/>
          <w:numId w:val="18"/>
        </w:numPr>
      </w:pPr>
      <w:r>
        <w:t xml:space="preserve">Un </w:t>
      </w:r>
      <w:proofErr w:type="spellStart"/>
      <w:r>
        <w:t>IDusers</w:t>
      </w:r>
      <w:proofErr w:type="spellEnd"/>
      <w:r w:rsidR="002A74E8">
        <w:t xml:space="preserve"> (relatif à son créateur)</w:t>
      </w:r>
    </w:p>
    <w:p w14:paraId="387A2CAD" w14:textId="0C3E3B47" w:rsidR="00F302C7" w:rsidRDefault="00F302C7" w:rsidP="00F302C7">
      <w:pPr>
        <w:pStyle w:val="Paragraphedeliste"/>
        <w:numPr>
          <w:ilvl w:val="0"/>
          <w:numId w:val="18"/>
        </w:numPr>
      </w:pPr>
      <w:r>
        <w:t>Un Titre</w:t>
      </w:r>
    </w:p>
    <w:p w14:paraId="4210BCB1" w14:textId="7CF29638" w:rsidR="00F302C7" w:rsidRDefault="00F302C7" w:rsidP="00F302C7">
      <w:pPr>
        <w:pStyle w:val="Paragraphedeliste"/>
        <w:numPr>
          <w:ilvl w:val="0"/>
          <w:numId w:val="18"/>
        </w:numPr>
      </w:pPr>
      <w:r>
        <w:t>Une Région</w:t>
      </w:r>
    </w:p>
    <w:p w14:paraId="1723B5F5" w14:textId="396B43D6" w:rsidR="00F302C7" w:rsidRDefault="00F302C7" w:rsidP="00F302C7">
      <w:pPr>
        <w:pStyle w:val="Paragraphedeliste"/>
        <w:numPr>
          <w:ilvl w:val="0"/>
          <w:numId w:val="18"/>
        </w:numPr>
      </w:pPr>
      <w:r>
        <w:t>Une Date de création de l’album</w:t>
      </w:r>
    </w:p>
    <w:p w14:paraId="500841CF" w14:textId="63162D60" w:rsidR="00F302C7" w:rsidRDefault="00F302C7" w:rsidP="00F302C7">
      <w:pPr>
        <w:pStyle w:val="Paragraphedeliste"/>
        <w:numPr>
          <w:ilvl w:val="0"/>
          <w:numId w:val="18"/>
        </w:numPr>
      </w:pPr>
      <w:r>
        <w:t>Un Animal</w:t>
      </w:r>
    </w:p>
    <w:p w14:paraId="689845C9" w14:textId="1BF5AD5B" w:rsidR="00A42A95" w:rsidRDefault="00F302C7" w:rsidP="00A42A95">
      <w:pPr>
        <w:pStyle w:val="Paragraphedeliste"/>
        <w:numPr>
          <w:ilvl w:val="0"/>
          <w:numId w:val="18"/>
        </w:numPr>
        <w:tabs>
          <w:tab w:val="left" w:pos="1140"/>
        </w:tabs>
      </w:pPr>
      <w:r>
        <w:t>Une ou plusieurs Image(s)</w:t>
      </w:r>
    </w:p>
    <w:p w14:paraId="3B0838D3" w14:textId="29203578" w:rsidR="002A74E8" w:rsidRDefault="002A74E8" w:rsidP="002A74E8">
      <w:pPr>
        <w:tabs>
          <w:tab w:val="left" w:pos="1140"/>
        </w:tabs>
      </w:pPr>
      <w:r>
        <w:t>Pour effectuer des tests, nous avons créé 3 utilisateurs et 9 albums de 3 photos chacun.</w:t>
      </w:r>
    </w:p>
    <w:p w14:paraId="445033A0" w14:textId="560AAC61" w:rsidR="000D61A4" w:rsidRDefault="000D61A4" w:rsidP="000D61A4">
      <w:pPr>
        <w:pStyle w:val="Titre1"/>
        <w:rPr>
          <w:sz w:val="36"/>
          <w:u w:val="single"/>
        </w:rPr>
      </w:pPr>
      <w:r>
        <w:tab/>
      </w:r>
      <w:r>
        <w:rPr>
          <w:sz w:val="36"/>
          <w:u w:val="single"/>
        </w:rPr>
        <w:t>Conception</w:t>
      </w:r>
    </w:p>
    <w:p w14:paraId="7283E285" w14:textId="0CFB786E" w:rsidR="000D61A4" w:rsidRPr="000D61A4" w:rsidRDefault="000D61A4" w:rsidP="000D61A4">
      <w:r>
        <w:t xml:space="preserve">Nous avons utilisé </w:t>
      </w:r>
      <w:proofErr w:type="spellStart"/>
      <w:r>
        <w:t>PHPstorm</w:t>
      </w:r>
      <w:proofErr w:type="spellEnd"/>
      <w:r>
        <w:t xml:space="preserve"> de </w:t>
      </w:r>
      <w:proofErr w:type="spellStart"/>
      <w:r>
        <w:t>JetBrains</w:t>
      </w:r>
      <w:proofErr w:type="spellEnd"/>
      <w:r>
        <w:t xml:space="preserve"> pour réaliser le site. Les deux langages principaux sont html et </w:t>
      </w:r>
      <w:proofErr w:type="spellStart"/>
      <w:r>
        <w:t>php</w:t>
      </w:r>
      <w:proofErr w:type="spellEnd"/>
      <w:r>
        <w:t xml:space="preserve"> et nous avons suivi une structure de type MVC (Modèle – Vue – Contrôleur). Un </w:t>
      </w:r>
      <w:proofErr w:type="spellStart"/>
      <w:r w:rsidR="000E52E3">
        <w:t>template</w:t>
      </w:r>
      <w:proofErr w:type="spellEnd"/>
      <w:r>
        <w:t xml:space="preserve"> de site nous avait préalablement été fourni, contenant déjà une certaine structure ainsi que du </w:t>
      </w:r>
      <w:proofErr w:type="spellStart"/>
      <w:r>
        <w:t>css</w:t>
      </w:r>
      <w:proofErr w:type="spellEnd"/>
      <w:r>
        <w:t>.</w:t>
      </w:r>
    </w:p>
    <w:p w14:paraId="53AFFD2E" w14:textId="77777777" w:rsidR="000D61A4" w:rsidRPr="00A42A95" w:rsidRDefault="000D61A4" w:rsidP="002A74E8">
      <w:pPr>
        <w:tabs>
          <w:tab w:val="left" w:pos="1140"/>
        </w:tabs>
      </w:pPr>
    </w:p>
    <w:sectPr w:rsidR="000D61A4" w:rsidRPr="00A42A95" w:rsidSect="00D5222D">
      <w:footerReference w:type="default" r:id="rId10"/>
      <w:pgSz w:w="11906" w:h="16838" w:code="9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8B4A11" w14:textId="77777777" w:rsidR="00B07CEE" w:rsidRDefault="00B07CEE" w:rsidP="00C6554A">
      <w:pPr>
        <w:spacing w:before="0" w:after="0" w:line="240" w:lineRule="auto"/>
      </w:pPr>
      <w:r>
        <w:separator/>
      </w:r>
    </w:p>
  </w:endnote>
  <w:endnote w:type="continuationSeparator" w:id="0">
    <w:p w14:paraId="75CC2108" w14:textId="77777777" w:rsidR="00B07CEE" w:rsidRDefault="00B07CEE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TXinwei">
    <w:altName w:val="华文新魏"/>
    <w:charset w:val="86"/>
    <w:family w:val="auto"/>
    <w:pitch w:val="variable"/>
    <w:sig w:usb0="00000001" w:usb1="080F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34EC97" w14:textId="77777777" w:rsidR="002163EE" w:rsidRDefault="00ED7C44">
    <w:pPr>
      <w:pStyle w:val="Pieddepage"/>
    </w:pPr>
    <w:r>
      <w:rPr>
        <w:lang w:bidi="fr-FR"/>
      </w:rPr>
      <w:t>Page </w:t>
    </w:r>
    <w:r>
      <w:rPr>
        <w:lang w:bidi="fr-FR"/>
      </w:rPr>
      <w:fldChar w:fldCharType="begin"/>
    </w:r>
    <w:r>
      <w:rPr>
        <w:lang w:bidi="fr-FR"/>
      </w:rPr>
      <w:instrText xml:space="preserve"> PAGE  \* Arabic  \* MERGEFORMAT </w:instrText>
    </w:r>
    <w:r>
      <w:rPr>
        <w:lang w:bidi="fr-FR"/>
      </w:rPr>
      <w:fldChar w:fldCharType="separate"/>
    </w:r>
    <w:r w:rsidR="002E6C1D">
      <w:rPr>
        <w:noProof/>
        <w:lang w:bidi="fr-FR"/>
      </w:rPr>
      <w:t>2</w:t>
    </w:r>
    <w:r>
      <w:rPr>
        <w:lang w:bidi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A8D019" w14:textId="77777777" w:rsidR="00B07CEE" w:rsidRDefault="00B07CEE" w:rsidP="00C6554A">
      <w:pPr>
        <w:spacing w:before="0" w:after="0" w:line="240" w:lineRule="auto"/>
      </w:pPr>
      <w:r>
        <w:separator/>
      </w:r>
    </w:p>
  </w:footnote>
  <w:footnote w:type="continuationSeparator" w:id="0">
    <w:p w14:paraId="2EFC13CA" w14:textId="77777777" w:rsidR="00B07CEE" w:rsidRDefault="00B07CEE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epuce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9833D19"/>
    <w:multiLevelType w:val="hybridMultilevel"/>
    <w:tmpl w:val="307A122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8E7BD7"/>
    <w:multiLevelType w:val="hybridMultilevel"/>
    <w:tmpl w:val="6D54C130"/>
    <w:lvl w:ilvl="0" w:tplc="73423A28">
      <w:numFmt w:val="bullet"/>
      <w:lvlText w:val="-"/>
      <w:lvlJc w:val="left"/>
      <w:pPr>
        <w:ind w:left="720" w:hanging="360"/>
      </w:pPr>
      <w:rPr>
        <w:rFonts w:ascii="Constantia" w:eastAsiaTheme="minorHAnsi" w:hAnsi="Constantia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6235E6"/>
    <w:multiLevelType w:val="hybridMultilevel"/>
    <w:tmpl w:val="117E81C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2"/>
  </w:num>
  <w:num w:numId="6">
    <w:abstractNumId w:val="10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4"/>
  </w:num>
  <w:num w:numId="17">
    <w:abstractNumId w:val="15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518F"/>
    <w:rsid w:val="000D61A4"/>
    <w:rsid w:val="000E52E3"/>
    <w:rsid w:val="00172E53"/>
    <w:rsid w:val="001B7D3B"/>
    <w:rsid w:val="002554CD"/>
    <w:rsid w:val="00293B83"/>
    <w:rsid w:val="002A74E8"/>
    <w:rsid w:val="002B4294"/>
    <w:rsid w:val="002E6C1D"/>
    <w:rsid w:val="00333D0D"/>
    <w:rsid w:val="00387FAB"/>
    <w:rsid w:val="004C049F"/>
    <w:rsid w:val="005000E2"/>
    <w:rsid w:val="006A3CE7"/>
    <w:rsid w:val="00755455"/>
    <w:rsid w:val="00800D33"/>
    <w:rsid w:val="0089714F"/>
    <w:rsid w:val="00A42A95"/>
    <w:rsid w:val="00B07CEE"/>
    <w:rsid w:val="00B358E7"/>
    <w:rsid w:val="00BB3651"/>
    <w:rsid w:val="00C6554A"/>
    <w:rsid w:val="00D5222D"/>
    <w:rsid w:val="00D8518F"/>
    <w:rsid w:val="00ED7C44"/>
    <w:rsid w:val="00F302C7"/>
    <w:rsid w:val="00F86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DED50A"/>
  <w15:chartTrackingRefBased/>
  <w15:docId w15:val="{272FD0F0-DBD4-45CD-81B9-F5D08499E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fr-FR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D0D"/>
  </w:style>
  <w:style w:type="paragraph" w:styleId="Titre1">
    <w:name w:val="heading 1"/>
    <w:basedOn w:val="Normal"/>
    <w:next w:val="Normal"/>
    <w:link w:val="Titre1C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Titre2Car">
    <w:name w:val="Titre 2 Car"/>
    <w:basedOn w:val="Policepardfaut"/>
    <w:link w:val="Titre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ordonnes">
    <w:name w:val="Coordonnées"/>
    <w:basedOn w:val="Normal"/>
    <w:uiPriority w:val="4"/>
    <w:qFormat/>
    <w:rsid w:val="00C6554A"/>
    <w:pPr>
      <w:spacing w:before="0" w:after="0"/>
      <w:jc w:val="center"/>
    </w:pPr>
  </w:style>
  <w:style w:type="paragraph" w:styleId="Listepuces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re">
    <w:name w:val="Title"/>
    <w:basedOn w:val="Normal"/>
    <w:link w:val="TitreC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reCar">
    <w:name w:val="Titre Car"/>
    <w:basedOn w:val="Policepardfaut"/>
    <w:link w:val="Titr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ous-titre">
    <w:name w:val="Subtitle"/>
    <w:basedOn w:val="Normal"/>
    <w:link w:val="Sous-titreC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ous-titreCar">
    <w:name w:val="Sous-titre Car"/>
    <w:basedOn w:val="Policepardfaut"/>
    <w:link w:val="Sous-titr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Pieddepage">
    <w:name w:val="footer"/>
    <w:basedOn w:val="Normal"/>
    <w:link w:val="PieddepageC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PieddepageCar">
    <w:name w:val="Pied de page Car"/>
    <w:basedOn w:val="Policepardfaut"/>
    <w:link w:val="Pieddepage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En-tte">
    <w:name w:val="header"/>
    <w:basedOn w:val="Normal"/>
    <w:link w:val="En-tteCar"/>
    <w:uiPriority w:val="99"/>
    <w:unhideWhenUsed/>
    <w:rsid w:val="00C6554A"/>
    <w:pPr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enumros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Titre3Car">
    <w:name w:val="Titre 3 Car"/>
    <w:basedOn w:val="Policepardfaut"/>
    <w:link w:val="Titre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Accentuationintense">
    <w:name w:val="Intense Emphasis"/>
    <w:basedOn w:val="Policepardfau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C6554A"/>
    <w:rPr>
      <w:i/>
      <w:iCs/>
      <w:color w:val="007789" w:themeColor="accent1" w:themeShade="BF"/>
    </w:rPr>
  </w:style>
  <w:style w:type="character" w:styleId="Rfrenceintense">
    <w:name w:val="Intense Reference"/>
    <w:basedOn w:val="Policepardfau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6554A"/>
    <w:rPr>
      <w:rFonts w:ascii="Segoe UI" w:hAnsi="Segoe UI" w:cs="Segoe UI"/>
      <w:szCs w:val="18"/>
    </w:rPr>
  </w:style>
  <w:style w:type="paragraph" w:styleId="Normalcentr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Corpsdetexte3">
    <w:name w:val="Body Text 3"/>
    <w:basedOn w:val="Normal"/>
    <w:link w:val="Corpsdetexte3C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C6554A"/>
    <w:rPr>
      <w:szCs w:val="16"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C6554A"/>
    <w:rPr>
      <w:szCs w:val="16"/>
    </w:rPr>
  </w:style>
  <w:style w:type="character" w:styleId="Marquedecommentaire">
    <w:name w:val="annotation reference"/>
    <w:basedOn w:val="Policepardfaut"/>
    <w:uiPriority w:val="99"/>
    <w:semiHidden/>
    <w:unhideWhenUsed/>
    <w:rsid w:val="00C6554A"/>
    <w:rPr>
      <w:sz w:val="22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C6554A"/>
    <w:rPr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C6554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C6554A"/>
    <w:rPr>
      <w:b/>
      <w:bCs/>
      <w:szCs w:val="20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C6554A"/>
    <w:rPr>
      <w:rFonts w:ascii="Segoe UI" w:hAnsi="Segoe UI" w:cs="Segoe UI"/>
      <w:szCs w:val="16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C6554A"/>
    <w:rPr>
      <w:szCs w:val="20"/>
    </w:rPr>
  </w:style>
  <w:style w:type="paragraph" w:styleId="Adresseexpditeur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Lienhypertextesuivivisit">
    <w:name w:val="FollowedHyperlink"/>
    <w:basedOn w:val="Policepardfau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C6554A"/>
    <w:rPr>
      <w:szCs w:val="20"/>
    </w:rPr>
  </w:style>
  <w:style w:type="character" w:styleId="CodeHTML">
    <w:name w:val="HTML Code"/>
    <w:basedOn w:val="Policepardfau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ClavierHTML">
    <w:name w:val="HTML Keyboard"/>
    <w:basedOn w:val="Policepardfau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C6554A"/>
    <w:rPr>
      <w:rFonts w:ascii="Consolas" w:hAnsi="Consolas"/>
      <w:szCs w:val="20"/>
    </w:rPr>
  </w:style>
  <w:style w:type="character" w:styleId="MachinecrireHTML">
    <w:name w:val="HTML Typewriter"/>
    <w:basedOn w:val="Policepardfau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Lienhypertexte">
    <w:name w:val="Hyperlink"/>
    <w:basedOn w:val="Policepardfaut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Textedemacro">
    <w:name w:val="macro"/>
    <w:link w:val="TextedemacroC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C6554A"/>
    <w:rPr>
      <w:rFonts w:ascii="Consolas" w:hAnsi="Consolas"/>
      <w:szCs w:val="20"/>
    </w:rPr>
  </w:style>
  <w:style w:type="character" w:styleId="Textedelespacerserv">
    <w:name w:val="Placeholder Text"/>
    <w:basedOn w:val="Policepardfaut"/>
    <w:uiPriority w:val="99"/>
    <w:semiHidden/>
    <w:rsid w:val="00C6554A"/>
    <w:rPr>
      <w:color w:val="595959" w:themeColor="text1" w:themeTint="A6"/>
    </w:rPr>
  </w:style>
  <w:style w:type="paragraph" w:styleId="Textebrut">
    <w:name w:val="Plain Text"/>
    <w:basedOn w:val="Normal"/>
    <w:link w:val="TextebrutC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C6554A"/>
    <w:rPr>
      <w:rFonts w:ascii="Consolas" w:hAnsi="Consolas"/>
      <w:szCs w:val="21"/>
    </w:rPr>
  </w:style>
  <w:style w:type="character" w:customStyle="1" w:styleId="Titre7Car">
    <w:name w:val="Titre 7 Car"/>
    <w:basedOn w:val="Policepardfaut"/>
    <w:link w:val="Titre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Paragraphedeliste">
    <w:name w:val="List Paragraph"/>
    <w:basedOn w:val="Normal"/>
    <w:uiPriority w:val="34"/>
    <w:unhideWhenUsed/>
    <w:qFormat/>
    <w:rsid w:val="001B7D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an-amedee.bosch\AppData\Roaming\Microsoft\Templates\Rapport%20d&#8217;&#233;tudiant%20avec%20ph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Rapport d’étudiant avec photo.dotx</Template>
  <TotalTime>0</TotalTime>
  <Pages>1</Pages>
  <Words>282</Words>
  <Characters>1552</Characters>
  <Application>Microsoft Office Word</Application>
  <DocSecurity>0</DocSecurity>
  <Lines>12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BOSCH Jean-Amedee</dc:creator>
  <cp:keywords/>
  <dc:description/>
  <cp:lastModifiedBy>COLLAUD Nathanael</cp:lastModifiedBy>
  <cp:revision>7</cp:revision>
  <dcterms:created xsi:type="dcterms:W3CDTF">2021-03-31T09:07:00Z</dcterms:created>
  <dcterms:modified xsi:type="dcterms:W3CDTF">2021-03-31T21:20:00Z</dcterms:modified>
</cp:coreProperties>
</file>